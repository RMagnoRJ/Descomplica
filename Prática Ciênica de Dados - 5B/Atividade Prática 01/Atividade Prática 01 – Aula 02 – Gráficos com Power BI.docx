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475C" w14:textId="50585E63" w:rsidR="00AF0E2A" w:rsidRPr="00AF0E2A" w:rsidRDefault="00AF0E2A" w:rsidP="00AF0E2A">
      <w:pPr>
        <w:pStyle w:val="Ttulo1"/>
        <w:jc w:val="center"/>
        <w:rPr>
          <w:b/>
          <w:bCs/>
          <w:color w:val="BF8F00" w:themeColor="accent4" w:themeShade="BF"/>
          <w:sz w:val="36"/>
          <w:szCs w:val="36"/>
        </w:rPr>
      </w:pPr>
      <w:r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</w:t>
      </w:r>
      <w:r w:rsidR="00302789">
        <w:rPr>
          <w:b/>
          <w:bCs/>
          <w:color w:val="BF8F00" w:themeColor="accent4" w:themeShade="BF"/>
          <w:sz w:val="36"/>
          <w:szCs w:val="36"/>
          <w:highlight w:val="lightGray"/>
        </w:rPr>
        <w:t>Atividade Prática 01</w:t>
      </w:r>
      <w:r w:rsidRPr="00AF0E2A"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–</w:t>
      </w:r>
      <w:r w:rsidR="00302789"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Aula 02 – Gráficos com Power BI</w:t>
      </w:r>
      <w:r w:rsidR="003B0A0B"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</w:t>
      </w:r>
      <w:r w:rsidRPr="00AF0E2A"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</w:t>
      </w:r>
      <w:r>
        <w:rPr>
          <w:b/>
          <w:bCs/>
          <w:color w:val="BF8F00" w:themeColor="accent4" w:themeShade="BF"/>
          <w:sz w:val="36"/>
          <w:szCs w:val="36"/>
        </w:rPr>
        <w:t xml:space="preserve">        </w:t>
      </w:r>
    </w:p>
    <w:p w14:paraId="06566ECA" w14:textId="77777777" w:rsidR="00AF0E2A" w:rsidRDefault="00AF0E2A" w:rsidP="00AF0E2A"/>
    <w:p w14:paraId="3CE4F11B" w14:textId="523C12E4" w:rsidR="00AF0E2A" w:rsidRPr="00AF0E2A" w:rsidRDefault="00AF0E2A" w:rsidP="00AF0E2A">
      <w:pPr>
        <w:pStyle w:val="Ttulo2"/>
        <w:rPr>
          <w:b/>
          <w:bCs/>
          <w:color w:val="92D050"/>
          <w:sz w:val="32"/>
          <w:szCs w:val="32"/>
        </w:rPr>
      </w:pPr>
      <w:r w:rsidRPr="00AF0E2A">
        <w:rPr>
          <w:b/>
          <w:bCs/>
          <w:color w:val="92D050"/>
          <w:sz w:val="32"/>
          <w:szCs w:val="32"/>
        </w:rPr>
        <w:t xml:space="preserve">01 </w:t>
      </w:r>
      <w:r w:rsidR="002C2077">
        <w:rPr>
          <w:b/>
          <w:bCs/>
          <w:color w:val="92D050"/>
          <w:sz w:val="32"/>
          <w:szCs w:val="32"/>
        </w:rPr>
        <w:t>–</w:t>
      </w:r>
      <w:r w:rsidRPr="00AF0E2A">
        <w:rPr>
          <w:b/>
          <w:bCs/>
          <w:color w:val="92D050"/>
          <w:sz w:val="32"/>
          <w:szCs w:val="32"/>
        </w:rPr>
        <w:t xml:space="preserve"> </w:t>
      </w:r>
      <w:r w:rsidR="00487579" w:rsidRPr="00487579">
        <w:rPr>
          <w:b/>
          <w:bCs/>
          <w:color w:val="92D050"/>
          <w:sz w:val="32"/>
          <w:szCs w:val="32"/>
        </w:rPr>
        <w:t>Seu objetivo central é inserir os dados no Power BI e a partir disso gerar gráficos para futuras análises</w:t>
      </w:r>
      <w:r w:rsidRPr="00AF0E2A">
        <w:rPr>
          <w:b/>
          <w:bCs/>
          <w:color w:val="92D050"/>
          <w:sz w:val="32"/>
          <w:szCs w:val="32"/>
        </w:rPr>
        <w:t>:</w:t>
      </w:r>
    </w:p>
    <w:p w14:paraId="36027BB7" w14:textId="77777777" w:rsidR="00AF0E2A" w:rsidRPr="00830EFE" w:rsidRDefault="00AF0E2A" w:rsidP="00724315">
      <w:pPr>
        <w:pStyle w:val="SemEspaamento"/>
        <w:jc w:val="both"/>
        <w:rPr>
          <w:sz w:val="24"/>
          <w:szCs w:val="24"/>
        </w:rPr>
      </w:pPr>
    </w:p>
    <w:p w14:paraId="25A9B5F1" w14:textId="0F797867" w:rsidR="00830EFE" w:rsidRPr="00E72360" w:rsidRDefault="00830EFE" w:rsidP="00724315">
      <w:pPr>
        <w:pStyle w:val="SemEspaamento"/>
        <w:jc w:val="both"/>
        <w:rPr>
          <w:sz w:val="24"/>
          <w:szCs w:val="24"/>
          <w:u w:val="single"/>
        </w:rPr>
      </w:pPr>
    </w:p>
    <w:p w14:paraId="25AC85D1" w14:textId="420CB247" w:rsidR="00830EFE" w:rsidRPr="00830EFE" w:rsidRDefault="00A86101" w:rsidP="00724315">
      <w:pPr>
        <w:pStyle w:val="SemEspaamento"/>
        <w:jc w:val="both"/>
        <w:rPr>
          <w:sz w:val="24"/>
          <w:szCs w:val="24"/>
        </w:rPr>
      </w:pPr>
      <w:r w:rsidRPr="00A8610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C2709A" wp14:editId="41D6266E">
            <wp:simplePos x="0" y="0"/>
            <wp:positionH relativeFrom="column">
              <wp:posOffset>1649730</wp:posOffset>
            </wp:positionH>
            <wp:positionV relativeFrom="paragraph">
              <wp:posOffset>59690</wp:posOffset>
            </wp:positionV>
            <wp:extent cx="3307924" cy="2924175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EE3AD" w14:textId="77777777" w:rsidR="00830EFE" w:rsidRP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10B4CE9A" w14:textId="77777777" w:rsidR="00830EFE" w:rsidRP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13AEFE87" w14:textId="77777777" w:rsidR="00830EFE" w:rsidRP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046A408F" w14:textId="77777777" w:rsidR="00830EFE" w:rsidRP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2D8601C2" w14:textId="77777777" w:rsidR="00830EFE" w:rsidRP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1B589C3E" w14:textId="77777777" w:rsidR="00830EFE" w:rsidRP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7F7C3CA6" w14:textId="77777777" w:rsidR="00830EFE" w:rsidRP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2B3651C5" w14:textId="77777777" w:rsid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73784E97" w14:textId="77777777" w:rsidR="00A86101" w:rsidRDefault="00A86101" w:rsidP="00724315">
      <w:pPr>
        <w:pStyle w:val="SemEspaamento"/>
        <w:jc w:val="both"/>
        <w:rPr>
          <w:sz w:val="24"/>
          <w:szCs w:val="24"/>
        </w:rPr>
      </w:pPr>
    </w:p>
    <w:p w14:paraId="16115768" w14:textId="77777777" w:rsidR="00A86101" w:rsidRDefault="00A86101" w:rsidP="00724315">
      <w:pPr>
        <w:pStyle w:val="SemEspaamento"/>
        <w:jc w:val="both"/>
        <w:rPr>
          <w:sz w:val="24"/>
          <w:szCs w:val="24"/>
        </w:rPr>
      </w:pPr>
    </w:p>
    <w:p w14:paraId="33F12849" w14:textId="77777777" w:rsidR="00A86101" w:rsidRDefault="00A86101" w:rsidP="00724315">
      <w:pPr>
        <w:pStyle w:val="SemEspaamento"/>
        <w:jc w:val="both"/>
        <w:rPr>
          <w:sz w:val="24"/>
          <w:szCs w:val="24"/>
        </w:rPr>
      </w:pPr>
    </w:p>
    <w:p w14:paraId="216E1535" w14:textId="77777777" w:rsidR="00A86101" w:rsidRDefault="00A86101" w:rsidP="00724315">
      <w:pPr>
        <w:pStyle w:val="SemEspaamento"/>
        <w:jc w:val="both"/>
        <w:rPr>
          <w:sz w:val="24"/>
          <w:szCs w:val="24"/>
        </w:rPr>
      </w:pPr>
    </w:p>
    <w:p w14:paraId="31A52BF8" w14:textId="77777777" w:rsidR="00A86101" w:rsidRDefault="00A86101" w:rsidP="00724315">
      <w:pPr>
        <w:pStyle w:val="SemEspaamento"/>
        <w:jc w:val="both"/>
        <w:rPr>
          <w:sz w:val="24"/>
          <w:szCs w:val="24"/>
        </w:rPr>
      </w:pPr>
    </w:p>
    <w:p w14:paraId="67F98AFA" w14:textId="77777777" w:rsidR="00A86101" w:rsidRDefault="00A86101" w:rsidP="00724315">
      <w:pPr>
        <w:pStyle w:val="SemEspaamento"/>
        <w:jc w:val="both"/>
        <w:rPr>
          <w:sz w:val="24"/>
          <w:szCs w:val="24"/>
        </w:rPr>
      </w:pPr>
    </w:p>
    <w:p w14:paraId="4DF90B8F" w14:textId="77777777" w:rsidR="00A86101" w:rsidRDefault="00A86101" w:rsidP="00724315">
      <w:pPr>
        <w:pStyle w:val="SemEspaamento"/>
        <w:jc w:val="both"/>
        <w:rPr>
          <w:sz w:val="24"/>
          <w:szCs w:val="24"/>
        </w:rPr>
      </w:pPr>
    </w:p>
    <w:p w14:paraId="5B20448B" w14:textId="77777777" w:rsidR="00290064" w:rsidRDefault="00290064" w:rsidP="00724315">
      <w:pPr>
        <w:pStyle w:val="SemEspaamento"/>
        <w:jc w:val="both"/>
        <w:rPr>
          <w:sz w:val="24"/>
          <w:szCs w:val="24"/>
        </w:rPr>
      </w:pPr>
    </w:p>
    <w:p w14:paraId="57530ABE" w14:textId="77777777" w:rsidR="00A86101" w:rsidRPr="00830EFE" w:rsidRDefault="00A86101" w:rsidP="00724315">
      <w:pPr>
        <w:pStyle w:val="SemEspaamento"/>
        <w:jc w:val="both"/>
        <w:rPr>
          <w:sz w:val="24"/>
          <w:szCs w:val="24"/>
        </w:rPr>
      </w:pPr>
    </w:p>
    <w:p w14:paraId="1850EC55" w14:textId="2F0B00DB" w:rsidR="00AF0E2A" w:rsidRPr="00724315" w:rsidRDefault="00724315" w:rsidP="00724315">
      <w:pPr>
        <w:pStyle w:val="SemEspaamento"/>
        <w:jc w:val="both"/>
        <w:rPr>
          <w:rFonts w:asciiTheme="majorHAnsi" w:hAnsiTheme="majorHAnsi" w:cstheme="majorHAnsi"/>
          <w:sz w:val="24"/>
          <w:szCs w:val="24"/>
        </w:rPr>
      </w:pPr>
      <w:r w:rsidRPr="00724315">
        <w:rPr>
          <w:rFonts w:asciiTheme="majorHAnsi" w:hAnsiTheme="majorHAnsi" w:cstheme="majorHAnsi"/>
          <w:b/>
          <w:bCs/>
          <w:color w:val="92D050"/>
          <w:sz w:val="32"/>
          <w:szCs w:val="32"/>
        </w:rPr>
        <w:t>0</w:t>
      </w:r>
      <w:r>
        <w:rPr>
          <w:rFonts w:asciiTheme="majorHAnsi" w:hAnsiTheme="majorHAnsi" w:cstheme="majorHAnsi"/>
          <w:b/>
          <w:bCs/>
          <w:color w:val="92D050"/>
          <w:sz w:val="32"/>
          <w:szCs w:val="32"/>
        </w:rPr>
        <w:t xml:space="preserve">2 </w:t>
      </w:r>
      <w:r w:rsidR="002C2077">
        <w:rPr>
          <w:rFonts w:asciiTheme="majorHAnsi" w:hAnsiTheme="majorHAnsi" w:cstheme="majorHAnsi"/>
          <w:b/>
          <w:bCs/>
          <w:color w:val="92D050"/>
          <w:sz w:val="32"/>
          <w:szCs w:val="32"/>
        </w:rPr>
        <w:t>–</w:t>
      </w:r>
      <w:r>
        <w:rPr>
          <w:rFonts w:asciiTheme="majorHAnsi" w:hAnsiTheme="majorHAnsi" w:cstheme="majorHAnsi"/>
          <w:b/>
          <w:bCs/>
          <w:color w:val="92D050"/>
          <w:sz w:val="32"/>
          <w:szCs w:val="32"/>
        </w:rPr>
        <w:t xml:space="preserve"> </w:t>
      </w:r>
      <w:r w:rsidR="00A86101">
        <w:rPr>
          <w:rFonts w:asciiTheme="majorHAnsi" w:hAnsiTheme="majorHAnsi" w:cstheme="majorHAnsi"/>
          <w:b/>
          <w:bCs/>
          <w:color w:val="92D050"/>
          <w:sz w:val="32"/>
          <w:szCs w:val="32"/>
        </w:rPr>
        <w:t>Tabela no Excel:</w:t>
      </w:r>
    </w:p>
    <w:p w14:paraId="73872BFA" w14:textId="77777777" w:rsidR="00AF0E2A" w:rsidRDefault="00AF0E2A" w:rsidP="00724315">
      <w:pPr>
        <w:pStyle w:val="SemEspaamento"/>
        <w:jc w:val="both"/>
        <w:rPr>
          <w:sz w:val="24"/>
          <w:szCs w:val="24"/>
        </w:rPr>
      </w:pPr>
    </w:p>
    <w:p w14:paraId="4DA1BD4A" w14:textId="7362BAC0" w:rsidR="00A86101" w:rsidRDefault="00A86101" w:rsidP="00724315">
      <w:pPr>
        <w:pStyle w:val="SemEspaamento"/>
        <w:jc w:val="both"/>
        <w:rPr>
          <w:sz w:val="24"/>
          <w:szCs w:val="24"/>
        </w:rPr>
      </w:pPr>
    </w:p>
    <w:p w14:paraId="630C1CD4" w14:textId="2DA35C99" w:rsidR="00A86101" w:rsidRDefault="00290064" w:rsidP="00724315">
      <w:pPr>
        <w:pStyle w:val="SemEspaamento"/>
        <w:jc w:val="both"/>
        <w:rPr>
          <w:sz w:val="24"/>
          <w:szCs w:val="24"/>
        </w:rPr>
      </w:pPr>
      <w:r w:rsidRPr="00290064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45A0F2" wp14:editId="352A0FFD">
            <wp:simplePos x="0" y="0"/>
            <wp:positionH relativeFrom="column">
              <wp:posOffset>2125980</wp:posOffset>
            </wp:positionH>
            <wp:positionV relativeFrom="paragraph">
              <wp:posOffset>1270</wp:posOffset>
            </wp:positionV>
            <wp:extent cx="2333951" cy="1362265"/>
            <wp:effectExtent l="0" t="0" r="952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FAB2A" w14:textId="77777777" w:rsidR="00A86101" w:rsidRDefault="00A86101" w:rsidP="00724315">
      <w:pPr>
        <w:pStyle w:val="SemEspaamento"/>
        <w:jc w:val="both"/>
        <w:rPr>
          <w:sz w:val="24"/>
          <w:szCs w:val="24"/>
        </w:rPr>
      </w:pPr>
    </w:p>
    <w:p w14:paraId="762A77F6" w14:textId="77777777" w:rsidR="002C2077" w:rsidRDefault="002C2077" w:rsidP="00724315">
      <w:pPr>
        <w:pStyle w:val="SemEspaamento"/>
        <w:jc w:val="both"/>
        <w:rPr>
          <w:sz w:val="24"/>
          <w:szCs w:val="24"/>
        </w:rPr>
      </w:pPr>
    </w:p>
    <w:p w14:paraId="11D2C1FC" w14:textId="77777777" w:rsidR="00290064" w:rsidRDefault="00290064" w:rsidP="00724315">
      <w:pPr>
        <w:pStyle w:val="SemEspaamento"/>
        <w:jc w:val="both"/>
        <w:rPr>
          <w:sz w:val="24"/>
          <w:szCs w:val="24"/>
        </w:rPr>
      </w:pPr>
    </w:p>
    <w:p w14:paraId="11736B4D" w14:textId="77777777" w:rsidR="00290064" w:rsidRDefault="00290064" w:rsidP="00724315">
      <w:pPr>
        <w:pStyle w:val="SemEspaamento"/>
        <w:jc w:val="both"/>
        <w:rPr>
          <w:sz w:val="24"/>
          <w:szCs w:val="24"/>
        </w:rPr>
      </w:pPr>
    </w:p>
    <w:p w14:paraId="4BF6E9AC" w14:textId="77777777" w:rsidR="00290064" w:rsidRDefault="00290064" w:rsidP="00724315">
      <w:pPr>
        <w:pStyle w:val="SemEspaamento"/>
        <w:jc w:val="both"/>
        <w:rPr>
          <w:sz w:val="24"/>
          <w:szCs w:val="24"/>
        </w:rPr>
      </w:pPr>
    </w:p>
    <w:p w14:paraId="494118D3" w14:textId="77777777" w:rsidR="002C2077" w:rsidRDefault="002C2077" w:rsidP="00724315">
      <w:pPr>
        <w:pStyle w:val="SemEspaamento"/>
        <w:jc w:val="both"/>
        <w:rPr>
          <w:sz w:val="24"/>
          <w:szCs w:val="24"/>
        </w:rPr>
      </w:pPr>
    </w:p>
    <w:p w14:paraId="7D8924C0" w14:textId="77777777" w:rsidR="00290064" w:rsidRDefault="00290064" w:rsidP="00724315">
      <w:pPr>
        <w:pStyle w:val="SemEspaamento"/>
        <w:jc w:val="both"/>
        <w:rPr>
          <w:sz w:val="24"/>
          <w:szCs w:val="24"/>
        </w:rPr>
      </w:pPr>
    </w:p>
    <w:p w14:paraId="5A9DA336" w14:textId="77777777" w:rsidR="00290064" w:rsidRDefault="00290064" w:rsidP="00724315">
      <w:pPr>
        <w:pStyle w:val="SemEspaamento"/>
        <w:jc w:val="both"/>
        <w:rPr>
          <w:sz w:val="24"/>
          <w:szCs w:val="24"/>
        </w:rPr>
      </w:pPr>
    </w:p>
    <w:p w14:paraId="1149A829" w14:textId="77777777" w:rsidR="002C2077" w:rsidRDefault="002C2077" w:rsidP="00724315">
      <w:pPr>
        <w:pStyle w:val="SemEspaamento"/>
        <w:jc w:val="both"/>
        <w:rPr>
          <w:sz w:val="24"/>
          <w:szCs w:val="24"/>
        </w:rPr>
      </w:pPr>
    </w:p>
    <w:p w14:paraId="0ABAB8D9" w14:textId="691ADA83" w:rsidR="002C2077" w:rsidRDefault="00A86101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  <w:r w:rsidRPr="00724315">
        <w:rPr>
          <w:rFonts w:asciiTheme="majorHAnsi" w:hAnsiTheme="majorHAnsi" w:cstheme="majorHAnsi"/>
          <w:b/>
          <w:bCs/>
          <w:color w:val="92D050"/>
          <w:sz w:val="32"/>
          <w:szCs w:val="32"/>
        </w:rPr>
        <w:t>0</w:t>
      </w:r>
      <w:r>
        <w:rPr>
          <w:rFonts w:asciiTheme="majorHAnsi" w:hAnsiTheme="majorHAnsi" w:cstheme="majorHAnsi"/>
          <w:b/>
          <w:bCs/>
          <w:color w:val="92D050"/>
          <w:sz w:val="32"/>
          <w:szCs w:val="32"/>
        </w:rPr>
        <w:t xml:space="preserve">3 – Tabela </w:t>
      </w:r>
      <w:r w:rsidR="00290064">
        <w:rPr>
          <w:rFonts w:asciiTheme="majorHAnsi" w:hAnsiTheme="majorHAnsi" w:cstheme="majorHAnsi"/>
          <w:b/>
          <w:bCs/>
          <w:color w:val="92D050"/>
          <w:sz w:val="32"/>
          <w:szCs w:val="32"/>
        </w:rPr>
        <w:t xml:space="preserve">importada </w:t>
      </w:r>
      <w:r>
        <w:rPr>
          <w:rFonts w:asciiTheme="majorHAnsi" w:hAnsiTheme="majorHAnsi" w:cstheme="majorHAnsi"/>
          <w:b/>
          <w:bCs/>
          <w:color w:val="92D050"/>
          <w:sz w:val="32"/>
          <w:szCs w:val="32"/>
        </w:rPr>
        <w:t>no BI:</w:t>
      </w:r>
    </w:p>
    <w:p w14:paraId="33D18778" w14:textId="5F4DA96B" w:rsidR="00A86101" w:rsidRDefault="00A86101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</w:p>
    <w:p w14:paraId="0C60459F" w14:textId="6476ADDD" w:rsidR="00A617C1" w:rsidRDefault="00A617C1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</w:p>
    <w:p w14:paraId="1DD2C567" w14:textId="37F8E415" w:rsidR="00A86101" w:rsidRDefault="00290064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  <w:r w:rsidRPr="00A617C1">
        <w:rPr>
          <w:rFonts w:asciiTheme="majorHAnsi" w:hAnsiTheme="majorHAnsi" w:cstheme="majorHAnsi"/>
          <w:b/>
          <w:bCs/>
          <w:color w:val="92D05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6F3353" wp14:editId="3EED6734">
            <wp:simplePos x="0" y="0"/>
            <wp:positionH relativeFrom="column">
              <wp:posOffset>1983105</wp:posOffset>
            </wp:positionH>
            <wp:positionV relativeFrom="paragraph">
              <wp:posOffset>10795</wp:posOffset>
            </wp:positionV>
            <wp:extent cx="2753109" cy="1114581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3A850" w14:textId="77777777" w:rsidR="00A86101" w:rsidRDefault="00A86101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</w:p>
    <w:p w14:paraId="45A56982" w14:textId="77777777" w:rsidR="00A86101" w:rsidRDefault="00A86101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</w:p>
    <w:p w14:paraId="641ECEE2" w14:textId="77777777" w:rsidR="00A86101" w:rsidRDefault="00A86101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</w:p>
    <w:p w14:paraId="7B0B7502" w14:textId="77777777" w:rsidR="00A86101" w:rsidRDefault="00A86101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</w:p>
    <w:p w14:paraId="418259AE" w14:textId="5DE2F558" w:rsidR="00A86101" w:rsidRDefault="00A86101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  <w:r w:rsidRPr="00724315">
        <w:rPr>
          <w:rFonts w:asciiTheme="majorHAnsi" w:hAnsiTheme="majorHAnsi" w:cstheme="majorHAnsi"/>
          <w:b/>
          <w:bCs/>
          <w:color w:val="92D050"/>
          <w:sz w:val="32"/>
          <w:szCs w:val="32"/>
        </w:rPr>
        <w:t>0</w:t>
      </w:r>
      <w:r>
        <w:rPr>
          <w:rFonts w:asciiTheme="majorHAnsi" w:hAnsiTheme="majorHAnsi" w:cstheme="majorHAnsi"/>
          <w:b/>
          <w:bCs/>
          <w:color w:val="92D050"/>
          <w:sz w:val="32"/>
          <w:szCs w:val="32"/>
        </w:rPr>
        <w:t>4 – Gráficos gerados:</w:t>
      </w:r>
    </w:p>
    <w:p w14:paraId="1D0C0557" w14:textId="77777777" w:rsidR="00290064" w:rsidRPr="00290064" w:rsidRDefault="00290064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  <w:u w:val="single"/>
        </w:rPr>
      </w:pPr>
    </w:p>
    <w:p w14:paraId="03E8A4A9" w14:textId="584912C3" w:rsidR="00F46D74" w:rsidRDefault="0099155C" w:rsidP="00724315">
      <w:pPr>
        <w:pStyle w:val="SemEspaamento"/>
        <w:jc w:val="both"/>
        <w:rPr>
          <w:rFonts w:asciiTheme="majorHAnsi" w:hAnsiTheme="majorHAnsi" w:cstheme="majorHAnsi"/>
          <w:b/>
          <w:bCs/>
          <w:color w:val="92D050"/>
          <w:sz w:val="32"/>
          <w:szCs w:val="32"/>
        </w:rPr>
      </w:pPr>
      <w:r w:rsidRPr="0099155C">
        <w:rPr>
          <w:rFonts w:asciiTheme="majorHAnsi" w:hAnsiTheme="majorHAnsi" w:cstheme="majorHAnsi"/>
          <w:b/>
          <w:bCs/>
          <w:color w:val="92D050"/>
          <w:sz w:val="32"/>
          <w:szCs w:val="32"/>
        </w:rPr>
        <w:drawing>
          <wp:inline distT="0" distB="0" distL="0" distR="0" wp14:anchorId="06619F3B" wp14:editId="3A2BD54D">
            <wp:extent cx="6840855" cy="34715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D13" w14:textId="6A188FEA" w:rsidR="00F46D74" w:rsidRDefault="00F46D74" w:rsidP="00724315">
      <w:pPr>
        <w:pStyle w:val="SemEspaamento"/>
        <w:jc w:val="both"/>
        <w:rPr>
          <w:sz w:val="24"/>
          <w:szCs w:val="24"/>
        </w:rPr>
      </w:pPr>
    </w:p>
    <w:p w14:paraId="40CC86EA" w14:textId="77777777" w:rsidR="002C2077" w:rsidRDefault="002C2077" w:rsidP="00724315">
      <w:pPr>
        <w:pStyle w:val="SemEspaamento"/>
        <w:jc w:val="both"/>
        <w:rPr>
          <w:sz w:val="24"/>
          <w:szCs w:val="24"/>
        </w:rPr>
      </w:pPr>
    </w:p>
    <w:p w14:paraId="6EE09084" w14:textId="4041EAE3" w:rsidR="002C2077" w:rsidRDefault="002C2077" w:rsidP="00724315">
      <w:pPr>
        <w:pStyle w:val="SemEspaamento"/>
        <w:jc w:val="both"/>
        <w:rPr>
          <w:sz w:val="24"/>
          <w:szCs w:val="24"/>
        </w:rPr>
      </w:pPr>
    </w:p>
    <w:sectPr w:rsidR="002C2077" w:rsidSect="00AF0E2A">
      <w:pgSz w:w="11906" w:h="16838"/>
      <w:pgMar w:top="568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9D"/>
    <w:rsid w:val="00290064"/>
    <w:rsid w:val="002B185F"/>
    <w:rsid w:val="002C2077"/>
    <w:rsid w:val="00302789"/>
    <w:rsid w:val="003B0A0B"/>
    <w:rsid w:val="00487579"/>
    <w:rsid w:val="005039C4"/>
    <w:rsid w:val="00583B80"/>
    <w:rsid w:val="00617ED7"/>
    <w:rsid w:val="00724315"/>
    <w:rsid w:val="00830EFE"/>
    <w:rsid w:val="008C46DD"/>
    <w:rsid w:val="0099155C"/>
    <w:rsid w:val="00A617C1"/>
    <w:rsid w:val="00A86101"/>
    <w:rsid w:val="00AF0E2A"/>
    <w:rsid w:val="00BA6AE6"/>
    <w:rsid w:val="00E3029D"/>
    <w:rsid w:val="00E72360"/>
    <w:rsid w:val="00E7353F"/>
    <w:rsid w:val="00F4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C4D8"/>
  <w15:chartTrackingRefBased/>
  <w15:docId w15:val="{BE5ECE93-7EBD-4204-B18A-B1919B97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830E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in\OneDrive\Documentos\Modelos%20Personalizados%20do%20Office\Descomplica%202024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Descomplica 2024</Template>
  <TotalTime>20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Magno</dc:creator>
  <cp:keywords/>
  <dc:description/>
  <cp:lastModifiedBy>Raphael Magno</cp:lastModifiedBy>
  <cp:revision>13</cp:revision>
  <dcterms:created xsi:type="dcterms:W3CDTF">2024-10-21T21:51:00Z</dcterms:created>
  <dcterms:modified xsi:type="dcterms:W3CDTF">2024-10-21T22:10:00Z</dcterms:modified>
</cp:coreProperties>
</file>